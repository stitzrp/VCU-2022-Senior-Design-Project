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040CEFA6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EF33D9">
        <w:rPr>
          <w:rFonts w:ascii="Helvetica" w:hAnsi="Helvetica" w:cs="Helvetica"/>
          <w:i/>
          <w:color w:val="000000"/>
        </w:rPr>
        <w:t>None. Start of the Spring semester.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A825B8E" w14:textId="7F52608F" w:rsidR="008F4D0B" w:rsidRDefault="00110679" w:rsidP="00690C9F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64F4311" w14:textId="0A96D1F4" w:rsidR="00EF33D9" w:rsidRDefault="00EF33D9" w:rsidP="00EF33D9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Get reacquainted with the project (Everybody)</w:t>
      </w:r>
    </w:p>
    <w:p w14:paraId="302FF861" w14:textId="09E82A64" w:rsidR="00EF33D9" w:rsidRDefault="00EF33D9" w:rsidP="00EF33D9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Research Alert Systems (Sam)</w:t>
      </w:r>
    </w:p>
    <w:p w14:paraId="2AAEE67E" w14:textId="64988146" w:rsidR="00EF33D9" w:rsidRPr="00690C9F" w:rsidRDefault="00EF33D9" w:rsidP="00EF33D9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Get results from other models (Dylan, Adrienne, Sean)</w:t>
      </w:r>
    </w:p>
    <w:p w14:paraId="30802CF5" w14:textId="1DC6B4B9" w:rsidR="000316E7" w:rsidRPr="00FC528D" w:rsidRDefault="00110679" w:rsidP="00FC528D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0316E7" w:rsidRPr="00FC528D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E7F3" w14:textId="77777777" w:rsidR="004B1930" w:rsidRDefault="004B1930" w:rsidP="00110679">
      <w:pPr>
        <w:spacing w:after="0" w:line="240" w:lineRule="auto"/>
      </w:pPr>
      <w:r>
        <w:separator/>
      </w:r>
    </w:p>
  </w:endnote>
  <w:endnote w:type="continuationSeparator" w:id="0">
    <w:p w14:paraId="2A48F17C" w14:textId="77777777" w:rsidR="004B1930" w:rsidRDefault="004B193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7B4A" w14:textId="77777777" w:rsidR="004B1930" w:rsidRDefault="004B1930" w:rsidP="00110679">
      <w:pPr>
        <w:spacing w:after="0" w:line="240" w:lineRule="auto"/>
      </w:pPr>
      <w:r>
        <w:separator/>
      </w:r>
    </w:p>
  </w:footnote>
  <w:footnote w:type="continuationSeparator" w:id="0">
    <w:p w14:paraId="1C2A0B9C" w14:textId="77777777" w:rsidR="004B1930" w:rsidRDefault="004B193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3ED73340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EF33D9">
      <w:rPr>
        <w:i/>
        <w:sz w:val="24"/>
        <w:szCs w:val="24"/>
      </w:rPr>
      <w:t>16-17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04661"/>
    <w:rsid w:val="000316E7"/>
    <w:rsid w:val="000975BB"/>
    <w:rsid w:val="001062DD"/>
    <w:rsid w:val="00110679"/>
    <w:rsid w:val="00143684"/>
    <w:rsid w:val="00172A2E"/>
    <w:rsid w:val="001A2BB2"/>
    <w:rsid w:val="001A577E"/>
    <w:rsid w:val="001C3FEF"/>
    <w:rsid w:val="00225582"/>
    <w:rsid w:val="00270BBA"/>
    <w:rsid w:val="002A7A77"/>
    <w:rsid w:val="0030068A"/>
    <w:rsid w:val="00351B60"/>
    <w:rsid w:val="00393670"/>
    <w:rsid w:val="003B226F"/>
    <w:rsid w:val="003C3C8F"/>
    <w:rsid w:val="003D7F16"/>
    <w:rsid w:val="004A3A54"/>
    <w:rsid w:val="004B1930"/>
    <w:rsid w:val="004D374B"/>
    <w:rsid w:val="004D513E"/>
    <w:rsid w:val="004F7102"/>
    <w:rsid w:val="00504FDA"/>
    <w:rsid w:val="005F1958"/>
    <w:rsid w:val="006645E2"/>
    <w:rsid w:val="00671386"/>
    <w:rsid w:val="00690C9F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C17343"/>
    <w:rsid w:val="00C5008F"/>
    <w:rsid w:val="00C82ACA"/>
    <w:rsid w:val="00C93A07"/>
    <w:rsid w:val="00CB38D4"/>
    <w:rsid w:val="00CD1F18"/>
    <w:rsid w:val="00CE428E"/>
    <w:rsid w:val="00DC70BA"/>
    <w:rsid w:val="00DD2248"/>
    <w:rsid w:val="00EF33D9"/>
    <w:rsid w:val="00EF4FCA"/>
    <w:rsid w:val="00F15F74"/>
    <w:rsid w:val="00F27DCB"/>
    <w:rsid w:val="00F362A5"/>
    <w:rsid w:val="00F617E7"/>
    <w:rsid w:val="00FC52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25</cp:revision>
  <dcterms:created xsi:type="dcterms:W3CDTF">2021-09-10T16:03:00Z</dcterms:created>
  <dcterms:modified xsi:type="dcterms:W3CDTF">2022-02-14T21:05:00Z</dcterms:modified>
</cp:coreProperties>
</file>