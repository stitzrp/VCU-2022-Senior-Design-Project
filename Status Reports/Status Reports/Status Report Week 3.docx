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2781C47B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7854B8">
        <w:rPr>
          <w:rFonts w:ascii="Helvetica" w:hAnsi="Helvetica" w:cs="Helvetica"/>
          <w:i/>
          <w:color w:val="000000"/>
        </w:rPr>
        <w:t>Met with our Capital One sponsor and Faculty mentor for introductions and information/how to start our project.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436CD1F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1A5A39C" w14:textId="4364F203" w:rsidR="008F4D0B" w:rsidRDefault="007854B8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Complete Status Reports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172A2E">
        <w:rPr>
          <w:rFonts w:ascii="Helvetica" w:hAnsi="Helvetica" w:cs="Helvetica"/>
          <w:i/>
          <w:color w:val="000000"/>
        </w:rPr>
        <w:t>Everybody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172A2E">
        <w:rPr>
          <w:rFonts w:ascii="Helvetica" w:hAnsi="Helvetica" w:cs="Helvetica"/>
          <w:i/>
          <w:color w:val="000000"/>
        </w:rPr>
        <w:t xml:space="preserve">Week </w:t>
      </w:r>
      <w:r>
        <w:rPr>
          <w:rFonts w:ascii="Helvetica" w:hAnsi="Helvetica" w:cs="Helvetica"/>
          <w:i/>
          <w:color w:val="000000"/>
        </w:rPr>
        <w:t>4</w:t>
      </w:r>
    </w:p>
    <w:p w14:paraId="69EC941D" w14:textId="001BE2BC" w:rsidR="007854B8" w:rsidRDefault="007854B8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Setup a better way to communicate (try setting up a Slack workspace?) – </w:t>
      </w:r>
      <w:r w:rsidR="001A2BB2">
        <w:rPr>
          <w:rFonts w:ascii="Helvetica" w:hAnsi="Helvetica" w:cs="Helvetica"/>
          <w:i/>
          <w:color w:val="000000"/>
        </w:rPr>
        <w:t>Dylan</w:t>
      </w:r>
      <w:r>
        <w:rPr>
          <w:rFonts w:ascii="Helvetica" w:hAnsi="Helvetica" w:cs="Helvetica"/>
          <w:i/>
          <w:color w:val="000000"/>
        </w:rPr>
        <w:t xml:space="preserve"> – Week 4</w:t>
      </w:r>
    </w:p>
    <w:p w14:paraId="51A47D75" w14:textId="1BDF3AFE" w:rsidR="007854B8" w:rsidRPr="00172A2E" w:rsidRDefault="007854B8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Start looking at research papers given to us by Capital One sponsors – Everybody – Week 5</w:t>
      </w:r>
    </w:p>
    <w:p w14:paraId="6A825B8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25FF4628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008FFC0" w14:textId="5D4CD1A1" w:rsidR="008F4D0B" w:rsidRPr="00110679" w:rsidRDefault="00DD224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C10D8" w14:textId="77777777" w:rsidR="00715DE9" w:rsidRDefault="00715DE9" w:rsidP="00110679">
      <w:pPr>
        <w:spacing w:after="0" w:line="240" w:lineRule="auto"/>
      </w:pPr>
      <w:r>
        <w:separator/>
      </w:r>
    </w:p>
  </w:endnote>
  <w:endnote w:type="continuationSeparator" w:id="0">
    <w:p w14:paraId="4104AB62" w14:textId="77777777" w:rsidR="00715DE9" w:rsidRDefault="00715DE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A43F" w14:textId="77777777" w:rsidR="001A2BB2" w:rsidRDefault="001A2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49FF6" w14:textId="77777777" w:rsidR="001A2BB2" w:rsidRDefault="001A2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374D" w14:textId="77777777" w:rsidR="001A2BB2" w:rsidRDefault="001A2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C67C" w14:textId="77777777" w:rsidR="00715DE9" w:rsidRDefault="00715DE9" w:rsidP="00110679">
      <w:pPr>
        <w:spacing w:after="0" w:line="240" w:lineRule="auto"/>
      </w:pPr>
      <w:r>
        <w:separator/>
      </w:r>
    </w:p>
  </w:footnote>
  <w:footnote w:type="continuationSeparator" w:id="0">
    <w:p w14:paraId="6144B0E6" w14:textId="77777777" w:rsidR="00715DE9" w:rsidRDefault="00715DE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49237" w14:textId="77777777" w:rsidR="001A2BB2" w:rsidRDefault="001A2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2D55BD9E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1A2BB2">
      <w:rPr>
        <w:i/>
        <w:sz w:val="24"/>
        <w:szCs w:val="24"/>
      </w:rPr>
      <w:t>3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F5E3" w14:textId="77777777" w:rsidR="001A2BB2" w:rsidRDefault="001A2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1062DD"/>
    <w:rsid w:val="00110679"/>
    <w:rsid w:val="00172A2E"/>
    <w:rsid w:val="001A2BB2"/>
    <w:rsid w:val="002A7A77"/>
    <w:rsid w:val="00671386"/>
    <w:rsid w:val="00715DE9"/>
    <w:rsid w:val="007854B8"/>
    <w:rsid w:val="00814AEF"/>
    <w:rsid w:val="00863DDF"/>
    <w:rsid w:val="008F4D0B"/>
    <w:rsid w:val="00AD3211"/>
    <w:rsid w:val="00C17343"/>
    <w:rsid w:val="00C82ACA"/>
    <w:rsid w:val="00CD1F18"/>
    <w:rsid w:val="00CE428E"/>
    <w:rsid w:val="00DD2248"/>
    <w:rsid w:val="00F15F74"/>
    <w:rsid w:val="00F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3</cp:revision>
  <dcterms:created xsi:type="dcterms:W3CDTF">2021-09-10T16:03:00Z</dcterms:created>
  <dcterms:modified xsi:type="dcterms:W3CDTF">2021-09-10T16:30:00Z</dcterms:modified>
</cp:coreProperties>
</file>