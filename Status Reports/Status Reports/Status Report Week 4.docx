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2881214B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</w:t>
      </w:r>
      <w:r w:rsidR="003C3C8F">
        <w:rPr>
          <w:rFonts w:ascii="Helvetica" w:hAnsi="Helvetica" w:cs="Helvetica"/>
          <w:i/>
          <w:color w:val="000000"/>
        </w:rPr>
        <w:t>d went over the agile approach. They also helped put us on a path for our first sprint.</w:t>
      </w:r>
      <w:r w:rsidR="00A051D7">
        <w:rPr>
          <w:rFonts w:ascii="Helvetica" w:hAnsi="Helvetica" w:cs="Helvetica"/>
          <w:i/>
          <w:color w:val="000000"/>
        </w:rPr>
        <w:t xml:space="preserve"> Decided on a team name: Supervisory Notice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241991B1" w:rsidR="008F4D0B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 Status Reports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 w:rsidR="0073299F">
        <w:rPr>
          <w:rFonts w:ascii="Helvetica" w:hAnsi="Helvetica" w:cs="Helvetica"/>
          <w:i/>
          <w:color w:val="000000"/>
        </w:rPr>
        <w:t>5</w:t>
      </w:r>
    </w:p>
    <w:p w14:paraId="03F6F05F" w14:textId="5ADB0795" w:rsidR="003B226F" w:rsidRDefault="003B226F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Do introduction to ML research – Adrienne, </w:t>
      </w:r>
      <w:r w:rsidR="00A051D7">
        <w:rPr>
          <w:rFonts w:ascii="Helvetica" w:hAnsi="Helvetica" w:cs="Helvetica"/>
          <w:i/>
          <w:color w:val="000000"/>
        </w:rPr>
        <w:t>Dylan, Sam – Week 5</w:t>
      </w:r>
    </w:p>
    <w:p w14:paraId="1FBEB3CD" w14:textId="454FC03F" w:rsidR="00A051D7" w:rsidRDefault="00A051D7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different Log/data sources – Dylan, Sam </w:t>
      </w:r>
      <w:r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Week 6</w:t>
      </w:r>
    </w:p>
    <w:p w14:paraId="77ED4A39" w14:textId="0D70A6A0" w:rsidR="00A051D7" w:rsidRDefault="00A051D7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different ML algorithms – Adrienne, Sean </w:t>
      </w:r>
      <w:r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Week 6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5FF462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008FFC0" w14:textId="59244AEF" w:rsidR="008F4D0B" w:rsidRPr="00110679" w:rsidRDefault="00A051D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Capital One sponsors weren’t able to join our Slack channel, so we’re moving communications back to email.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3367" w14:textId="77777777" w:rsidR="00704E96" w:rsidRDefault="00704E96" w:rsidP="00110679">
      <w:pPr>
        <w:spacing w:after="0" w:line="240" w:lineRule="auto"/>
      </w:pPr>
      <w:r>
        <w:separator/>
      </w:r>
    </w:p>
  </w:endnote>
  <w:endnote w:type="continuationSeparator" w:id="0">
    <w:p w14:paraId="33C99236" w14:textId="77777777" w:rsidR="00704E96" w:rsidRDefault="00704E9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09F4" w14:textId="77777777" w:rsidR="00704E96" w:rsidRDefault="00704E96" w:rsidP="00110679">
      <w:pPr>
        <w:spacing w:after="0" w:line="240" w:lineRule="auto"/>
      </w:pPr>
      <w:r>
        <w:separator/>
      </w:r>
    </w:p>
  </w:footnote>
  <w:footnote w:type="continuationSeparator" w:id="0">
    <w:p w14:paraId="56C8AEF9" w14:textId="77777777" w:rsidR="00704E96" w:rsidRDefault="00704E9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89CFF57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3C3C8F">
      <w:rPr>
        <w:i/>
        <w:sz w:val="24"/>
        <w:szCs w:val="24"/>
      </w:rPr>
      <w:t>4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72A2E"/>
    <w:rsid w:val="001A2BB2"/>
    <w:rsid w:val="002A7A77"/>
    <w:rsid w:val="003B226F"/>
    <w:rsid w:val="003C3C8F"/>
    <w:rsid w:val="00671386"/>
    <w:rsid w:val="00704E96"/>
    <w:rsid w:val="00715DE9"/>
    <w:rsid w:val="0073299F"/>
    <w:rsid w:val="007854B8"/>
    <w:rsid w:val="00814AEF"/>
    <w:rsid w:val="00863DDF"/>
    <w:rsid w:val="008F4D0B"/>
    <w:rsid w:val="00A051D7"/>
    <w:rsid w:val="00AD3211"/>
    <w:rsid w:val="00C17343"/>
    <w:rsid w:val="00C82ACA"/>
    <w:rsid w:val="00CD1F18"/>
    <w:rsid w:val="00CE428E"/>
    <w:rsid w:val="00DD2248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5</cp:revision>
  <dcterms:created xsi:type="dcterms:W3CDTF">2021-09-10T16:03:00Z</dcterms:created>
  <dcterms:modified xsi:type="dcterms:W3CDTF">2021-09-17T15:56:00Z</dcterms:modified>
</cp:coreProperties>
</file>