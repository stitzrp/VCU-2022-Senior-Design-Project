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6375CD9E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413766">
        <w:rPr>
          <w:rFonts w:ascii="Helvetica" w:hAnsi="Helvetica" w:cs="Helvetica"/>
          <w:i/>
          <w:color w:val="000000"/>
        </w:rPr>
        <w:t xml:space="preserve">Met up as a group and introduced </w:t>
      </w:r>
      <w:proofErr w:type="gramStart"/>
      <w:r w:rsidR="00413766">
        <w:rPr>
          <w:rFonts w:ascii="Helvetica" w:hAnsi="Helvetica" w:cs="Helvetica"/>
          <w:i/>
          <w:color w:val="000000"/>
        </w:rPr>
        <w:t>ourselves</w:t>
      </w:r>
      <w:proofErr w:type="gramEnd"/>
      <w:r w:rsidR="00413766">
        <w:rPr>
          <w:rFonts w:ascii="Helvetica" w:hAnsi="Helvetica" w:cs="Helvetica"/>
          <w:i/>
          <w:color w:val="000000"/>
        </w:rPr>
        <w:t>.</w:t>
      </w:r>
    </w:p>
    <w:p w14:paraId="1DF34679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18E354BE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1A5A39C" w14:textId="53107BE5" w:rsidR="008F4D0B" w:rsidRPr="00172A2E" w:rsidRDefault="00413766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Schedule a meeting time with our Capital One sponsors and Faculty </w:t>
      </w:r>
      <w:r w:rsidR="00C5476A">
        <w:rPr>
          <w:rFonts w:ascii="Helvetica" w:hAnsi="Helvetica" w:cs="Helvetica"/>
          <w:i/>
          <w:color w:val="000000"/>
        </w:rPr>
        <w:t xml:space="preserve">mentor </w:t>
      </w:r>
      <w:r w:rsidR="00C5476A" w:rsidRPr="008F4D0B">
        <w:rPr>
          <w:rFonts w:ascii="Helvetica" w:hAnsi="Helvetica" w:cs="Helvetica"/>
          <w:i/>
          <w:color w:val="000000"/>
        </w:rPr>
        <w:t>–</w:t>
      </w:r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172A2E">
        <w:rPr>
          <w:rFonts w:ascii="Helvetica" w:hAnsi="Helvetica" w:cs="Helvetica"/>
          <w:i/>
          <w:color w:val="000000"/>
        </w:rPr>
        <w:t>Everybody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 xml:space="preserve">Week </w:t>
      </w:r>
      <w:r w:rsidR="001520A8">
        <w:rPr>
          <w:rFonts w:ascii="Helvetica" w:hAnsi="Helvetica" w:cs="Helvetica"/>
          <w:i/>
          <w:color w:val="000000"/>
        </w:rPr>
        <w:t>3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25FF4628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008FFC0" w14:textId="5D4CD1A1" w:rsidR="008F4D0B" w:rsidRPr="00110679" w:rsidRDefault="00DD2248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4D42" w14:textId="77777777" w:rsidR="00B17288" w:rsidRDefault="00B17288" w:rsidP="00110679">
      <w:pPr>
        <w:spacing w:after="0" w:line="240" w:lineRule="auto"/>
      </w:pPr>
      <w:r>
        <w:separator/>
      </w:r>
    </w:p>
  </w:endnote>
  <w:endnote w:type="continuationSeparator" w:id="0">
    <w:p w14:paraId="00E88C26" w14:textId="77777777" w:rsidR="00B17288" w:rsidRDefault="00B1728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E8A7" w14:textId="77777777" w:rsidR="00B17288" w:rsidRDefault="00B17288" w:rsidP="00110679">
      <w:pPr>
        <w:spacing w:after="0" w:line="240" w:lineRule="auto"/>
      </w:pPr>
      <w:r>
        <w:separator/>
      </w:r>
    </w:p>
  </w:footnote>
  <w:footnote w:type="continuationSeparator" w:id="0">
    <w:p w14:paraId="74B02F05" w14:textId="77777777" w:rsidR="00B17288" w:rsidRDefault="00B1728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1330E3AB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413766">
      <w:rPr>
        <w:i/>
        <w:sz w:val="24"/>
        <w:szCs w:val="24"/>
      </w:rPr>
      <w:t>2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1062DD"/>
    <w:rsid w:val="00110679"/>
    <w:rsid w:val="001520A8"/>
    <w:rsid w:val="00172A2E"/>
    <w:rsid w:val="002A7A77"/>
    <w:rsid w:val="00413766"/>
    <w:rsid w:val="00671386"/>
    <w:rsid w:val="00814AEF"/>
    <w:rsid w:val="008F4D0B"/>
    <w:rsid w:val="00AD3211"/>
    <w:rsid w:val="00B17288"/>
    <w:rsid w:val="00C17343"/>
    <w:rsid w:val="00C5476A"/>
    <w:rsid w:val="00C82ACA"/>
    <w:rsid w:val="00CC1C68"/>
    <w:rsid w:val="00CD1F18"/>
    <w:rsid w:val="00CE428E"/>
    <w:rsid w:val="00DD2248"/>
    <w:rsid w:val="00F15F74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4</cp:revision>
  <dcterms:created xsi:type="dcterms:W3CDTF">2021-09-10T16:03:00Z</dcterms:created>
  <dcterms:modified xsi:type="dcterms:W3CDTF">2021-09-10T16:27:00Z</dcterms:modified>
</cp:coreProperties>
</file>