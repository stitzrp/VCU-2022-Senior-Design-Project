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04A85C5D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</w:t>
      </w:r>
      <w:r w:rsidR="006645E2">
        <w:rPr>
          <w:rFonts w:ascii="Helvetica" w:hAnsi="Helvetica" w:cs="Helvetica"/>
          <w:i/>
          <w:color w:val="000000"/>
        </w:rPr>
        <w:t>s</w:t>
      </w:r>
      <w:r w:rsidRPr="008F4D0B">
        <w:rPr>
          <w:rFonts w:ascii="Helvetica" w:hAnsi="Helvetica" w:cs="Helvetica"/>
          <w:i/>
          <w:color w:val="000000"/>
        </w:rPr>
        <w:t xml:space="preserve">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D75360">
        <w:rPr>
          <w:rFonts w:ascii="Helvetica" w:hAnsi="Helvetica" w:cs="Helvetica"/>
          <w:color w:val="000000"/>
        </w:rPr>
        <w:t>Created a Slack integration prototype</w:t>
      </w:r>
      <w:r w:rsidR="00041343">
        <w:rPr>
          <w:rFonts w:ascii="Helvetica" w:hAnsi="Helvetica" w:cs="Helvetica"/>
          <w:color w:val="000000"/>
        </w:rPr>
        <w:t>, made improvements on our model</w:t>
      </w:r>
    </w:p>
    <w:p w14:paraId="18E354BE" w14:textId="77777777" w:rsidR="00CE428E" w:rsidRDefault="00CE428E" w:rsidP="007854B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A825B8E" w14:textId="7F52608F" w:rsidR="008F4D0B" w:rsidRDefault="00110679" w:rsidP="00690C9F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64F4311" w14:textId="1F100AF6" w:rsidR="00EF33D9" w:rsidRDefault="000042C2" w:rsidP="00EF33D9">
      <w:pPr>
        <w:pStyle w:val="NormalWeb"/>
        <w:numPr>
          <w:ilvl w:val="1"/>
          <w:numId w:val="1"/>
        </w:numPr>
        <w:tabs>
          <w:tab w:val="left" w:pos="360"/>
        </w:tabs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Continue testing model with modified/real life data (Dylan, Adrienne)</w:t>
      </w:r>
    </w:p>
    <w:p w14:paraId="302FF861" w14:textId="0BE862ED" w:rsidR="00EF33D9" w:rsidRDefault="00D75360" w:rsidP="00EF33D9">
      <w:pPr>
        <w:pStyle w:val="NormalWeb"/>
        <w:numPr>
          <w:ilvl w:val="1"/>
          <w:numId w:val="1"/>
        </w:numPr>
        <w:tabs>
          <w:tab w:val="left" w:pos="360"/>
        </w:tabs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Clean up Slack integration/Work on containerization</w:t>
      </w:r>
      <w:r w:rsidR="00EF33D9">
        <w:rPr>
          <w:rFonts w:ascii="Helvetica" w:hAnsi="Helvetica" w:cs="Helvetica"/>
          <w:color w:val="000000"/>
        </w:rPr>
        <w:t xml:space="preserve"> (Sam)</w:t>
      </w:r>
    </w:p>
    <w:p w14:paraId="30802CF5" w14:textId="1DC6B4B9" w:rsidR="000316E7" w:rsidRPr="00FC528D" w:rsidRDefault="00110679" w:rsidP="00FC528D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sectPr w:rsidR="000316E7" w:rsidRPr="00FC528D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C916" w14:textId="77777777" w:rsidR="00BD1E88" w:rsidRDefault="00BD1E88" w:rsidP="00110679">
      <w:pPr>
        <w:spacing w:after="0" w:line="240" w:lineRule="auto"/>
      </w:pPr>
      <w:r>
        <w:separator/>
      </w:r>
    </w:p>
  </w:endnote>
  <w:endnote w:type="continuationSeparator" w:id="0">
    <w:p w14:paraId="030BDCB0" w14:textId="77777777" w:rsidR="00BD1E88" w:rsidRDefault="00BD1E8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C1FB" w14:textId="77777777" w:rsidR="00BD1E88" w:rsidRDefault="00BD1E88" w:rsidP="00110679">
      <w:pPr>
        <w:spacing w:after="0" w:line="240" w:lineRule="auto"/>
      </w:pPr>
      <w:r>
        <w:separator/>
      </w:r>
    </w:p>
  </w:footnote>
  <w:footnote w:type="continuationSeparator" w:id="0">
    <w:p w14:paraId="52A2D1B9" w14:textId="77777777" w:rsidR="00BD1E88" w:rsidRDefault="00BD1E8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7E9C6FDE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D75360">
      <w:rPr>
        <w:i/>
        <w:sz w:val="24"/>
        <w:szCs w:val="24"/>
      </w:rPr>
      <w:t>20-21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0042C2"/>
    <w:rsid w:val="00004661"/>
    <w:rsid w:val="000316E7"/>
    <w:rsid w:val="00041343"/>
    <w:rsid w:val="000975BB"/>
    <w:rsid w:val="001062DD"/>
    <w:rsid w:val="00110679"/>
    <w:rsid w:val="00143684"/>
    <w:rsid w:val="00172A2E"/>
    <w:rsid w:val="001A2BB2"/>
    <w:rsid w:val="001A577E"/>
    <w:rsid w:val="001C3FEF"/>
    <w:rsid w:val="00225582"/>
    <w:rsid w:val="00270BBA"/>
    <w:rsid w:val="002A7A77"/>
    <w:rsid w:val="0030068A"/>
    <w:rsid w:val="00351B60"/>
    <w:rsid w:val="00393670"/>
    <w:rsid w:val="003B226F"/>
    <w:rsid w:val="003C3C8F"/>
    <w:rsid w:val="003D7F16"/>
    <w:rsid w:val="004A3A54"/>
    <w:rsid w:val="004B1930"/>
    <w:rsid w:val="004D374B"/>
    <w:rsid w:val="004D513E"/>
    <w:rsid w:val="004F7102"/>
    <w:rsid w:val="00504FDA"/>
    <w:rsid w:val="005F1958"/>
    <w:rsid w:val="006645E2"/>
    <w:rsid w:val="00671386"/>
    <w:rsid w:val="00690C9F"/>
    <w:rsid w:val="00704E96"/>
    <w:rsid w:val="00715DE9"/>
    <w:rsid w:val="0073299F"/>
    <w:rsid w:val="007854B8"/>
    <w:rsid w:val="007B5C57"/>
    <w:rsid w:val="007D4E1B"/>
    <w:rsid w:val="00814AEF"/>
    <w:rsid w:val="00863DDF"/>
    <w:rsid w:val="008714B3"/>
    <w:rsid w:val="008F4D0B"/>
    <w:rsid w:val="009724C2"/>
    <w:rsid w:val="00A051D7"/>
    <w:rsid w:val="00A26565"/>
    <w:rsid w:val="00A8292D"/>
    <w:rsid w:val="00AD3211"/>
    <w:rsid w:val="00B5389F"/>
    <w:rsid w:val="00BD078B"/>
    <w:rsid w:val="00BD1E88"/>
    <w:rsid w:val="00C17343"/>
    <w:rsid w:val="00C5008F"/>
    <w:rsid w:val="00C82ACA"/>
    <w:rsid w:val="00C93A07"/>
    <w:rsid w:val="00CB38D4"/>
    <w:rsid w:val="00CD1F18"/>
    <w:rsid w:val="00CE428E"/>
    <w:rsid w:val="00D75360"/>
    <w:rsid w:val="00DC70BA"/>
    <w:rsid w:val="00DD2248"/>
    <w:rsid w:val="00E664D4"/>
    <w:rsid w:val="00EF33D9"/>
    <w:rsid w:val="00EF4FCA"/>
    <w:rsid w:val="00F15F74"/>
    <w:rsid w:val="00F27DCB"/>
    <w:rsid w:val="00F362A5"/>
    <w:rsid w:val="00F617E7"/>
    <w:rsid w:val="00FC528D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117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27</cp:revision>
  <dcterms:created xsi:type="dcterms:W3CDTF">2021-09-10T16:03:00Z</dcterms:created>
  <dcterms:modified xsi:type="dcterms:W3CDTF">2022-02-28T20:58:00Z</dcterms:modified>
</cp:coreProperties>
</file>