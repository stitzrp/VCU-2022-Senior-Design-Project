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E0CAE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073971CE" w14:textId="5530EC5A" w:rsidR="008F4D0B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Sean </w:t>
      </w:r>
      <w:proofErr w:type="spellStart"/>
      <w:r>
        <w:rPr>
          <w:rFonts w:ascii="Helvetica" w:hAnsi="Helvetica" w:cs="Helvetica"/>
          <w:i/>
          <w:color w:val="000000"/>
        </w:rPr>
        <w:t>Stitzer</w:t>
      </w:r>
      <w:proofErr w:type="spellEnd"/>
    </w:p>
    <w:p w14:paraId="50E8281D" w14:textId="26F4F4D4" w:rsidR="00172A2E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Dylan Pierce</w:t>
      </w:r>
    </w:p>
    <w:p w14:paraId="1E614089" w14:textId="4636D050" w:rsidR="00172A2E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Adrienne </w:t>
      </w:r>
      <w:proofErr w:type="spellStart"/>
      <w:r>
        <w:rPr>
          <w:rFonts w:ascii="Helvetica" w:hAnsi="Helvetica" w:cs="Helvetica"/>
          <w:i/>
          <w:color w:val="000000"/>
        </w:rPr>
        <w:t>Hembrick</w:t>
      </w:r>
      <w:proofErr w:type="spellEnd"/>
    </w:p>
    <w:p w14:paraId="69BFAB8D" w14:textId="24C02126" w:rsidR="00172A2E" w:rsidRPr="00172A2E" w:rsidRDefault="00172A2E" w:rsidP="00172A2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Sam Sunvold</w:t>
      </w:r>
    </w:p>
    <w:p w14:paraId="41CF9E30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54F473AC" w14:textId="389394F1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Accomplishments for the week </w:t>
      </w:r>
      <w:r w:rsidR="00172A2E">
        <w:rPr>
          <w:rFonts w:ascii="Helvetica" w:hAnsi="Helvetica" w:cs="Helvetica"/>
          <w:color w:val="000000"/>
        </w:rPr>
        <w:t>–</w:t>
      </w:r>
      <w:r>
        <w:rPr>
          <w:rFonts w:ascii="Helvetica" w:hAnsi="Helvetica" w:cs="Helvetica"/>
          <w:color w:val="000000"/>
        </w:rPr>
        <w:t xml:space="preserve"> </w:t>
      </w:r>
      <w:r w:rsidR="00172A2E">
        <w:rPr>
          <w:rFonts w:ascii="Helvetica" w:hAnsi="Helvetica" w:cs="Helvetica"/>
          <w:color w:val="000000"/>
        </w:rPr>
        <w:t>Everyone Contributed</w:t>
      </w:r>
    </w:p>
    <w:p w14:paraId="1281F07A" w14:textId="536C3BA0" w:rsidR="00CE428E" w:rsidRDefault="008F4D0B" w:rsidP="00172A2E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Accomplishment –</w:t>
      </w:r>
      <w:r w:rsidR="00172A2E">
        <w:rPr>
          <w:rFonts w:ascii="Helvetica" w:hAnsi="Helvetica" w:cs="Helvetica"/>
          <w:i/>
          <w:color w:val="000000"/>
        </w:rPr>
        <w:t xml:space="preserve"> Received our project/group</w:t>
      </w:r>
      <w:r w:rsidR="00CE428E">
        <w:rPr>
          <w:rFonts w:ascii="Helvetica" w:hAnsi="Helvetica" w:cs="Helvetica"/>
          <w:color w:val="000000"/>
        </w:rPr>
        <w:tab/>
      </w:r>
    </w:p>
    <w:p w14:paraId="1DF34679" w14:textId="77777777"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18E354BE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6436CD1F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21A5A39C" w14:textId="2FD0080E" w:rsidR="008F4D0B" w:rsidRPr="00172A2E" w:rsidRDefault="00172A2E" w:rsidP="00172A2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Meetup </w:t>
      </w:r>
      <w:r w:rsidR="00DD2248">
        <w:rPr>
          <w:rFonts w:ascii="Helvetica" w:hAnsi="Helvetica" w:cs="Helvetica"/>
          <w:i/>
          <w:color w:val="000000"/>
        </w:rPr>
        <w:t>for introductions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Everybody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Week 2</w:t>
      </w:r>
    </w:p>
    <w:p w14:paraId="6A825B8E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25FF4628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4008FFC0" w14:textId="5D4CD1A1" w:rsidR="008F4D0B" w:rsidRPr="00110679" w:rsidRDefault="00DD2248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None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DFE41" w14:textId="77777777" w:rsidR="00F362A5" w:rsidRDefault="00F362A5" w:rsidP="00110679">
      <w:pPr>
        <w:spacing w:after="0" w:line="240" w:lineRule="auto"/>
      </w:pPr>
      <w:r>
        <w:separator/>
      </w:r>
    </w:p>
  </w:endnote>
  <w:endnote w:type="continuationSeparator" w:id="0">
    <w:p w14:paraId="494C5860" w14:textId="77777777" w:rsidR="00F362A5" w:rsidRDefault="00F362A5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313F7" w14:textId="77777777" w:rsidR="00F362A5" w:rsidRDefault="00F362A5" w:rsidP="00110679">
      <w:pPr>
        <w:spacing w:after="0" w:line="240" w:lineRule="auto"/>
      </w:pPr>
      <w:r>
        <w:separator/>
      </w:r>
    </w:p>
  </w:footnote>
  <w:footnote w:type="continuationSeparator" w:id="0">
    <w:p w14:paraId="27B25384" w14:textId="77777777" w:rsidR="00F362A5" w:rsidRDefault="00F362A5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DFCA8" w14:textId="4A2CB591" w:rsidR="00110679" w:rsidRDefault="008F4D0B" w:rsidP="00110679">
    <w:pPr>
      <w:pStyle w:val="Header"/>
      <w:jc w:val="center"/>
      <w:rPr>
        <w:b/>
        <w:sz w:val="32"/>
        <w:szCs w:val="32"/>
      </w:rPr>
    </w:pPr>
    <w:proofErr w:type="spellStart"/>
    <w:proofErr w:type="gramStart"/>
    <w:r>
      <w:rPr>
        <w:b/>
        <w:sz w:val="32"/>
        <w:szCs w:val="32"/>
      </w:rPr>
      <w:t>CS</w:t>
    </w:r>
    <w:r w:rsidR="00F15F74">
      <w:rPr>
        <w:b/>
        <w:sz w:val="32"/>
        <w:szCs w:val="32"/>
      </w:rPr>
      <w:t>n</w:t>
    </w:r>
    <w:r w:rsidR="00110679" w:rsidRPr="00110679">
      <w:rPr>
        <w:b/>
        <w:sz w:val="32"/>
        <w:szCs w:val="32"/>
      </w:rPr>
      <w:t>nn</w:t>
    </w:r>
    <w:proofErr w:type="spellEnd"/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</w:t>
    </w:r>
    <w:r w:rsidR="00172A2E">
      <w:rPr>
        <w:b/>
        <w:sz w:val="32"/>
        <w:szCs w:val="32"/>
      </w:rPr>
      <w:t>CS 22-319 Machine Learning Tool for Identifying Anomalies in Application Logs</w:t>
    </w:r>
    <w:r w:rsidR="00110679" w:rsidRPr="00110679">
      <w:rPr>
        <w:b/>
        <w:sz w:val="32"/>
        <w:szCs w:val="32"/>
      </w:rPr>
      <w:t xml:space="preserve"> </w:t>
    </w:r>
  </w:p>
  <w:p w14:paraId="3982AD9F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654B7883" w14:textId="6055061C" w:rsidR="00110679" w:rsidRPr="008F4D0B" w:rsidRDefault="00172A2E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Week 1</w:t>
    </w:r>
  </w:p>
  <w:p w14:paraId="1B5B2BE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5F8AFE" wp14:editId="3E64304E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D0A78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&#13;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E"/>
    <w:rsid w:val="001062DD"/>
    <w:rsid w:val="00110679"/>
    <w:rsid w:val="00172A2E"/>
    <w:rsid w:val="002A7A77"/>
    <w:rsid w:val="00671386"/>
    <w:rsid w:val="00814AEF"/>
    <w:rsid w:val="008F4D0B"/>
    <w:rsid w:val="00AD3211"/>
    <w:rsid w:val="00C17343"/>
    <w:rsid w:val="00C82ACA"/>
    <w:rsid w:val="00CD1F18"/>
    <w:rsid w:val="00CE428E"/>
    <w:rsid w:val="00DD2248"/>
    <w:rsid w:val="00F15F74"/>
    <w:rsid w:val="00F3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60193"/>
  <w15:chartTrackingRefBased/>
  <w15:docId w15:val="{4611D1AE-AD7C-1B4E-BA14-549C7DA7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172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uelsunvold/Downloads/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coolsamhawaii@yahoo.com</cp:lastModifiedBy>
  <cp:revision>1</cp:revision>
  <dcterms:created xsi:type="dcterms:W3CDTF">2021-09-10T16:03:00Z</dcterms:created>
  <dcterms:modified xsi:type="dcterms:W3CDTF">2021-09-10T16:15:00Z</dcterms:modified>
</cp:coreProperties>
</file>