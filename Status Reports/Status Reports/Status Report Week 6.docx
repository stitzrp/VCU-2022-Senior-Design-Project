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09683C87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7854B8">
        <w:rPr>
          <w:rFonts w:ascii="Helvetica" w:hAnsi="Helvetica" w:cs="Helvetica"/>
          <w:i/>
          <w:color w:val="000000"/>
        </w:rPr>
        <w:t>Met with our Capital One sponsor an</w:t>
      </w:r>
      <w:r w:rsidR="003C3C8F">
        <w:rPr>
          <w:rFonts w:ascii="Helvetica" w:hAnsi="Helvetica" w:cs="Helvetica"/>
          <w:i/>
          <w:color w:val="000000"/>
        </w:rPr>
        <w:t xml:space="preserve">d went </w:t>
      </w:r>
      <w:r w:rsidR="00270BBA">
        <w:rPr>
          <w:rFonts w:ascii="Helvetica" w:hAnsi="Helvetica" w:cs="Helvetica"/>
          <w:i/>
          <w:color w:val="000000"/>
        </w:rPr>
        <w:t xml:space="preserve">over what we accomplished last week. Sean, Adrienne, and Dylan read and annotated a </w:t>
      </w:r>
      <w:r w:rsidR="001A577E">
        <w:rPr>
          <w:rFonts w:ascii="Helvetica" w:hAnsi="Helvetica" w:cs="Helvetica"/>
          <w:i/>
          <w:color w:val="000000"/>
        </w:rPr>
        <w:t>few more</w:t>
      </w:r>
      <w:r w:rsidR="00270BBA">
        <w:rPr>
          <w:rFonts w:ascii="Helvetica" w:hAnsi="Helvetica" w:cs="Helvetica"/>
          <w:i/>
          <w:color w:val="000000"/>
        </w:rPr>
        <w:t xml:space="preserve"> of the research papers. Sam</w:t>
      </w:r>
      <w:r w:rsidR="001A577E">
        <w:rPr>
          <w:rFonts w:ascii="Helvetica" w:hAnsi="Helvetica" w:cs="Helvetica"/>
          <w:i/>
          <w:color w:val="000000"/>
        </w:rPr>
        <w:t xml:space="preserve">, Dylan, and Adrienne finished </w:t>
      </w:r>
      <w:r w:rsidR="007B5C57">
        <w:rPr>
          <w:rFonts w:ascii="Helvetica" w:hAnsi="Helvetica" w:cs="Helvetica"/>
          <w:i/>
          <w:color w:val="000000"/>
        </w:rPr>
        <w:t>introductory to ML research. Decided on going with an unsupervised approach.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1A5A39C" w14:textId="606D9512" w:rsidR="008F4D0B" w:rsidRDefault="007854B8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Complete Status Reports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>Everybody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172A2E">
        <w:rPr>
          <w:rFonts w:ascii="Helvetica" w:hAnsi="Helvetica" w:cs="Helvetica"/>
          <w:i/>
          <w:color w:val="000000"/>
        </w:rPr>
        <w:t xml:space="preserve">Week </w:t>
      </w:r>
      <w:r w:rsidR="007B5C57">
        <w:rPr>
          <w:rFonts w:ascii="Helvetica" w:hAnsi="Helvetica" w:cs="Helvetica"/>
          <w:i/>
          <w:color w:val="000000"/>
        </w:rPr>
        <w:t>6</w:t>
      </w:r>
    </w:p>
    <w:p w14:paraId="7BBAAB07" w14:textId="05468F4B" w:rsidR="007B5C57" w:rsidRDefault="007B5C57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different Log/Data sources – Dylan, Sam – Week 7</w:t>
      </w:r>
    </w:p>
    <w:p w14:paraId="7EF3EA9D" w14:textId="3C4408B5" w:rsidR="007B5C57" w:rsidRDefault="007B5C57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Figure out which algorithm we want to go with – Everybody – Week 7</w:t>
      </w:r>
    </w:p>
    <w:p w14:paraId="190EEB09" w14:textId="0EE869A0" w:rsidR="007B5C57" w:rsidRPr="007B5C57" w:rsidRDefault="007D4E1B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Start working on project workflow – Everybody – Week 8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008FFC0" w14:textId="109029B2" w:rsidR="008F4D0B" w:rsidRPr="00270BBA" w:rsidRDefault="00110679" w:rsidP="00270BBA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sectPr w:rsidR="008F4D0B" w:rsidRPr="00270BBA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5A806" w14:textId="77777777" w:rsidR="00EF4FCA" w:rsidRDefault="00EF4FCA" w:rsidP="00110679">
      <w:pPr>
        <w:spacing w:after="0" w:line="240" w:lineRule="auto"/>
      </w:pPr>
      <w:r>
        <w:separator/>
      </w:r>
    </w:p>
  </w:endnote>
  <w:endnote w:type="continuationSeparator" w:id="0">
    <w:p w14:paraId="4186BF2E" w14:textId="77777777" w:rsidR="00EF4FCA" w:rsidRDefault="00EF4FC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52ED" w14:textId="77777777" w:rsidR="00EF4FCA" w:rsidRDefault="00EF4FCA" w:rsidP="00110679">
      <w:pPr>
        <w:spacing w:after="0" w:line="240" w:lineRule="auto"/>
      </w:pPr>
      <w:r>
        <w:separator/>
      </w:r>
    </w:p>
  </w:footnote>
  <w:footnote w:type="continuationSeparator" w:id="0">
    <w:p w14:paraId="483029B7" w14:textId="77777777" w:rsidR="00EF4FCA" w:rsidRDefault="00EF4FC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168C7CC4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A8292D">
      <w:rPr>
        <w:i/>
        <w:sz w:val="24"/>
        <w:szCs w:val="24"/>
      </w:rPr>
      <w:t>6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1062DD"/>
    <w:rsid w:val="00110679"/>
    <w:rsid w:val="00172A2E"/>
    <w:rsid w:val="001A2BB2"/>
    <w:rsid w:val="001A577E"/>
    <w:rsid w:val="00270BBA"/>
    <w:rsid w:val="002A7A77"/>
    <w:rsid w:val="003B226F"/>
    <w:rsid w:val="003C3C8F"/>
    <w:rsid w:val="004D374B"/>
    <w:rsid w:val="00671386"/>
    <w:rsid w:val="00704E96"/>
    <w:rsid w:val="00715DE9"/>
    <w:rsid w:val="0073299F"/>
    <w:rsid w:val="007854B8"/>
    <w:rsid w:val="007B5C57"/>
    <w:rsid w:val="007D4E1B"/>
    <w:rsid w:val="00814AEF"/>
    <w:rsid w:val="00863DDF"/>
    <w:rsid w:val="008F4D0B"/>
    <w:rsid w:val="00A051D7"/>
    <w:rsid w:val="00A8292D"/>
    <w:rsid w:val="00AD3211"/>
    <w:rsid w:val="00C17343"/>
    <w:rsid w:val="00C82ACA"/>
    <w:rsid w:val="00CD1F18"/>
    <w:rsid w:val="00CE428E"/>
    <w:rsid w:val="00DD2248"/>
    <w:rsid w:val="00EF4FCA"/>
    <w:rsid w:val="00F15F74"/>
    <w:rsid w:val="00F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8</cp:revision>
  <dcterms:created xsi:type="dcterms:W3CDTF">2021-09-10T16:03:00Z</dcterms:created>
  <dcterms:modified xsi:type="dcterms:W3CDTF">2021-10-01T15:34:00Z</dcterms:modified>
</cp:coreProperties>
</file>