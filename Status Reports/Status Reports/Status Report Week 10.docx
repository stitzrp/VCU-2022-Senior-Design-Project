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0D37FDA5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004661">
        <w:rPr>
          <w:rFonts w:ascii="Helvetica" w:hAnsi="Helvetica" w:cs="Helvetica"/>
          <w:i/>
          <w:color w:val="000000"/>
        </w:rPr>
        <w:t>Met with our Capital One sponsor/Dr. Luo to present our project workflow. Talked about where we want to go with our model/Kafka.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90EEB09" w14:textId="1BDE6F09" w:rsidR="007B5C57" w:rsidRDefault="00004661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Kafka</w:t>
      </w:r>
      <w:r w:rsidR="007D4E1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Sam</w:t>
      </w:r>
      <w:r w:rsidR="007D4E1B">
        <w:rPr>
          <w:rFonts w:ascii="Helvetica" w:hAnsi="Helvetica" w:cs="Helvetica"/>
          <w:i/>
          <w:color w:val="000000"/>
        </w:rPr>
        <w:t xml:space="preserve"> – Week </w:t>
      </w:r>
      <w:r w:rsidR="00143684">
        <w:rPr>
          <w:rFonts w:ascii="Helvetica" w:hAnsi="Helvetica" w:cs="Helvetica"/>
          <w:i/>
          <w:color w:val="000000"/>
        </w:rPr>
        <w:t>1</w:t>
      </w:r>
      <w:r w:rsidR="00225582">
        <w:rPr>
          <w:rFonts w:ascii="Helvetica" w:hAnsi="Helvetica" w:cs="Helvetica"/>
          <w:i/>
          <w:color w:val="000000"/>
        </w:rPr>
        <w:t>2</w:t>
      </w:r>
    </w:p>
    <w:p w14:paraId="0015FD59" w14:textId="2CF79CBB" w:rsidR="003D7F16" w:rsidRDefault="00225582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Pick an</w:t>
      </w:r>
      <w:r w:rsidR="008714B3">
        <w:rPr>
          <w:rFonts w:ascii="Helvetica" w:hAnsi="Helvetica" w:cs="Helvetica"/>
          <w:i/>
          <w:color w:val="000000"/>
        </w:rPr>
        <w:t xml:space="preserve"> auto encoder</w:t>
      </w:r>
      <w:r w:rsidR="003D7F16">
        <w:rPr>
          <w:rFonts w:ascii="Helvetica" w:hAnsi="Helvetica" w:cs="Helvetica"/>
          <w:i/>
          <w:color w:val="000000"/>
        </w:rPr>
        <w:t xml:space="preserve"> – </w:t>
      </w:r>
      <w:r w:rsidR="008714B3">
        <w:rPr>
          <w:rFonts w:ascii="Helvetica" w:hAnsi="Helvetica" w:cs="Helvetica"/>
          <w:i/>
          <w:color w:val="000000"/>
        </w:rPr>
        <w:t>Adrienne</w:t>
      </w:r>
      <w:r w:rsidR="00504FDA">
        <w:rPr>
          <w:rFonts w:ascii="Helvetica" w:hAnsi="Helvetica" w:cs="Helvetica"/>
          <w:i/>
          <w:color w:val="000000"/>
        </w:rPr>
        <w:t xml:space="preserve">, Sean </w:t>
      </w:r>
      <w:r w:rsidR="003D7F16">
        <w:rPr>
          <w:rFonts w:ascii="Helvetica" w:hAnsi="Helvetica" w:cs="Helvetica"/>
          <w:i/>
          <w:color w:val="000000"/>
        </w:rPr>
        <w:t xml:space="preserve">– Week </w:t>
      </w:r>
      <w:r w:rsidR="008714B3">
        <w:rPr>
          <w:rFonts w:ascii="Helvetica" w:hAnsi="Helvetica" w:cs="Helvetica"/>
          <w:i/>
          <w:color w:val="000000"/>
        </w:rPr>
        <w:t>1</w:t>
      </w:r>
      <w:r w:rsidR="00504FDA">
        <w:rPr>
          <w:rFonts w:ascii="Helvetica" w:hAnsi="Helvetica" w:cs="Helvetica"/>
          <w:i/>
          <w:color w:val="000000"/>
        </w:rPr>
        <w:t>1</w:t>
      </w:r>
    </w:p>
    <w:p w14:paraId="290E4DB7" w14:textId="2F58A974" w:rsidR="008714B3" w:rsidRDefault="00504FDA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 on tokenization</w:t>
      </w:r>
      <w:r w:rsidR="008714B3">
        <w:rPr>
          <w:rFonts w:ascii="Helvetica" w:hAnsi="Helvetica" w:cs="Helvetica"/>
          <w:i/>
          <w:color w:val="000000"/>
        </w:rPr>
        <w:t xml:space="preserve"> – Dylan – Week 1</w:t>
      </w:r>
      <w:r>
        <w:rPr>
          <w:rFonts w:ascii="Helvetica" w:hAnsi="Helvetica" w:cs="Helvetica"/>
          <w:i/>
          <w:color w:val="000000"/>
        </w:rPr>
        <w:t>2</w:t>
      </w:r>
    </w:p>
    <w:p w14:paraId="29CA74EF" w14:textId="77777777" w:rsidR="00504FDA" w:rsidRPr="007B5C57" w:rsidRDefault="00504FDA" w:rsidP="00504FD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how to implement Isolation Forest – Dylan – Week 10</w:t>
      </w:r>
    </w:p>
    <w:p w14:paraId="77699D74" w14:textId="081963AE" w:rsidR="00504FDA" w:rsidRPr="00504FDA" w:rsidRDefault="00504FDA" w:rsidP="00504FD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Start coding</w:t>
      </w:r>
      <w:r>
        <w:rPr>
          <w:rFonts w:ascii="Helvetica" w:hAnsi="Helvetica" w:cs="Helvetica"/>
          <w:i/>
          <w:color w:val="000000"/>
        </w:rPr>
        <w:t xml:space="preserve"> Isolation Forest – </w:t>
      </w:r>
      <w:r>
        <w:rPr>
          <w:rFonts w:ascii="Helvetica" w:hAnsi="Helvetica" w:cs="Helvetica"/>
          <w:i/>
          <w:color w:val="000000"/>
        </w:rPr>
        <w:t xml:space="preserve">Sean, </w:t>
      </w:r>
      <w:r>
        <w:rPr>
          <w:rFonts w:ascii="Helvetica" w:hAnsi="Helvetica" w:cs="Helvetica"/>
          <w:i/>
          <w:color w:val="000000"/>
        </w:rPr>
        <w:t>Dylan – Week 1</w:t>
      </w:r>
      <w:r>
        <w:rPr>
          <w:rFonts w:ascii="Helvetica" w:hAnsi="Helvetica" w:cs="Helvetica"/>
          <w:i/>
          <w:color w:val="000000"/>
        </w:rPr>
        <w:t>2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008FFC0" w14:textId="571DE251" w:rsidR="008F4D0B" w:rsidRDefault="00110679" w:rsidP="00270BBA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0802CF5" w14:textId="0E6CFD08" w:rsidR="000316E7" w:rsidRPr="00270BBA" w:rsidRDefault="00004661" w:rsidP="000316E7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We </w:t>
      </w:r>
      <w:proofErr w:type="gramStart"/>
      <w:r>
        <w:rPr>
          <w:rFonts w:ascii="Helvetica" w:hAnsi="Helvetica" w:cs="Helvetica"/>
          <w:color w:val="000000"/>
        </w:rPr>
        <w:t>weren’t able to</w:t>
      </w:r>
      <w:proofErr w:type="gramEnd"/>
      <w:r>
        <w:rPr>
          <w:rFonts w:ascii="Helvetica" w:hAnsi="Helvetica" w:cs="Helvetica"/>
          <w:color w:val="000000"/>
        </w:rPr>
        <w:t xml:space="preserve"> setup the branch protection on our </w:t>
      </w:r>
      <w:proofErr w:type="spellStart"/>
      <w:r>
        <w:rPr>
          <w:rFonts w:ascii="Helvetica" w:hAnsi="Helvetica" w:cs="Helvetica"/>
          <w:color w:val="000000"/>
        </w:rPr>
        <w:t>Github</w:t>
      </w:r>
      <w:proofErr w:type="spellEnd"/>
      <w:r>
        <w:rPr>
          <w:rFonts w:ascii="Helvetica" w:hAnsi="Helvetica" w:cs="Helvetica"/>
          <w:color w:val="000000"/>
        </w:rPr>
        <w:t xml:space="preserve"> repo because it would cost too much.</w:t>
      </w:r>
    </w:p>
    <w:sectPr w:rsidR="000316E7" w:rsidRPr="00270BB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F1A5" w14:textId="77777777" w:rsidR="00FF392A" w:rsidRDefault="00FF392A" w:rsidP="00110679">
      <w:pPr>
        <w:spacing w:after="0" w:line="240" w:lineRule="auto"/>
      </w:pPr>
      <w:r>
        <w:separator/>
      </w:r>
    </w:p>
  </w:endnote>
  <w:endnote w:type="continuationSeparator" w:id="0">
    <w:p w14:paraId="7AA0BB32" w14:textId="77777777" w:rsidR="00FF392A" w:rsidRDefault="00FF392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3B736" w14:textId="77777777" w:rsidR="00FF392A" w:rsidRDefault="00FF392A" w:rsidP="00110679">
      <w:pPr>
        <w:spacing w:after="0" w:line="240" w:lineRule="auto"/>
      </w:pPr>
      <w:r>
        <w:separator/>
      </w:r>
    </w:p>
  </w:footnote>
  <w:footnote w:type="continuationSeparator" w:id="0">
    <w:p w14:paraId="443C8ABD" w14:textId="77777777" w:rsidR="00FF392A" w:rsidRDefault="00FF392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530F5C09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5F1958">
      <w:rPr>
        <w:i/>
        <w:sz w:val="24"/>
        <w:szCs w:val="24"/>
      </w:rPr>
      <w:t>10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04661"/>
    <w:rsid w:val="000316E7"/>
    <w:rsid w:val="001062DD"/>
    <w:rsid w:val="00110679"/>
    <w:rsid w:val="00143684"/>
    <w:rsid w:val="00172A2E"/>
    <w:rsid w:val="001A2BB2"/>
    <w:rsid w:val="001A577E"/>
    <w:rsid w:val="00225582"/>
    <w:rsid w:val="00270BBA"/>
    <w:rsid w:val="002A7A77"/>
    <w:rsid w:val="00351B60"/>
    <w:rsid w:val="003B226F"/>
    <w:rsid w:val="003C3C8F"/>
    <w:rsid w:val="003D7F16"/>
    <w:rsid w:val="004A3A54"/>
    <w:rsid w:val="004D374B"/>
    <w:rsid w:val="004D513E"/>
    <w:rsid w:val="004F7102"/>
    <w:rsid w:val="00504FDA"/>
    <w:rsid w:val="005F1958"/>
    <w:rsid w:val="006645E2"/>
    <w:rsid w:val="00671386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C17343"/>
    <w:rsid w:val="00C82ACA"/>
    <w:rsid w:val="00CD1F18"/>
    <w:rsid w:val="00CE428E"/>
    <w:rsid w:val="00DC70BA"/>
    <w:rsid w:val="00DD2248"/>
    <w:rsid w:val="00EF4FCA"/>
    <w:rsid w:val="00F15F74"/>
    <w:rsid w:val="00F27DCB"/>
    <w:rsid w:val="00F362A5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84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18</cp:revision>
  <dcterms:created xsi:type="dcterms:W3CDTF">2021-09-10T16:03:00Z</dcterms:created>
  <dcterms:modified xsi:type="dcterms:W3CDTF">2021-10-29T16:08:00Z</dcterms:modified>
</cp:coreProperties>
</file>