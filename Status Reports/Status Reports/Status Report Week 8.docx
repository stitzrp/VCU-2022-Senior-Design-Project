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CAE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073971CE" w14:textId="5530EC5A" w:rsidR="008F4D0B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Sean </w:t>
      </w:r>
      <w:proofErr w:type="spellStart"/>
      <w:r>
        <w:rPr>
          <w:rFonts w:ascii="Helvetica" w:hAnsi="Helvetica" w:cs="Helvetica"/>
          <w:i/>
          <w:color w:val="000000"/>
        </w:rPr>
        <w:t>Stitzer</w:t>
      </w:r>
      <w:proofErr w:type="spellEnd"/>
    </w:p>
    <w:p w14:paraId="50E8281D" w14:textId="26F4F4D4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Dylan Pierce</w:t>
      </w:r>
    </w:p>
    <w:p w14:paraId="1E614089" w14:textId="4636D050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Adrienne </w:t>
      </w:r>
      <w:proofErr w:type="spellStart"/>
      <w:r>
        <w:rPr>
          <w:rFonts w:ascii="Helvetica" w:hAnsi="Helvetica" w:cs="Helvetica"/>
          <w:i/>
          <w:color w:val="000000"/>
        </w:rPr>
        <w:t>Hembrick</w:t>
      </w:r>
      <w:proofErr w:type="spellEnd"/>
    </w:p>
    <w:p w14:paraId="69BFAB8D" w14:textId="24C02126" w:rsidR="00172A2E" w:rsidRPr="00172A2E" w:rsidRDefault="00172A2E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Sam Sunvold</w:t>
      </w:r>
    </w:p>
    <w:p w14:paraId="41CF9E30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4F473AC" w14:textId="389394F1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Accomplishments for the week </w:t>
      </w:r>
      <w:r w:rsidR="00172A2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</w:t>
      </w:r>
      <w:r w:rsidR="00172A2E">
        <w:rPr>
          <w:rFonts w:ascii="Helvetica" w:hAnsi="Helvetica" w:cs="Helvetica"/>
          <w:color w:val="000000"/>
        </w:rPr>
        <w:t>Everyone Contributed</w:t>
      </w:r>
    </w:p>
    <w:p w14:paraId="1281F07A" w14:textId="43E9346A" w:rsidR="00CE428E" w:rsidRDefault="008F4D0B" w:rsidP="00172A2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 –</w:t>
      </w:r>
      <w:r w:rsidR="00172A2E">
        <w:rPr>
          <w:rFonts w:ascii="Helvetica" w:hAnsi="Helvetica" w:cs="Helvetica"/>
          <w:i/>
          <w:color w:val="000000"/>
        </w:rPr>
        <w:t xml:space="preserve"> </w:t>
      </w:r>
      <w:r w:rsidR="007854B8">
        <w:rPr>
          <w:rFonts w:ascii="Helvetica" w:hAnsi="Helvetica" w:cs="Helvetica"/>
          <w:i/>
          <w:color w:val="000000"/>
        </w:rPr>
        <w:t>Met with our Capital One sponsor an</w:t>
      </w:r>
      <w:r w:rsidR="003C3C8F">
        <w:rPr>
          <w:rFonts w:ascii="Helvetica" w:hAnsi="Helvetica" w:cs="Helvetica"/>
          <w:i/>
          <w:color w:val="000000"/>
        </w:rPr>
        <w:t xml:space="preserve">d went </w:t>
      </w:r>
      <w:r w:rsidR="00270BBA">
        <w:rPr>
          <w:rFonts w:ascii="Helvetica" w:hAnsi="Helvetica" w:cs="Helvetica"/>
          <w:i/>
          <w:color w:val="000000"/>
        </w:rPr>
        <w:t xml:space="preserve">over what we accomplished last week. </w:t>
      </w:r>
      <w:r w:rsidR="00143684">
        <w:rPr>
          <w:rFonts w:ascii="Helvetica" w:hAnsi="Helvetica" w:cs="Helvetica"/>
          <w:i/>
          <w:color w:val="000000"/>
        </w:rPr>
        <w:t>We r</w:t>
      </w:r>
      <w:r w:rsidR="00143684">
        <w:rPr>
          <w:rFonts w:ascii="Helvetica" w:hAnsi="Helvetica" w:cs="Helvetica"/>
          <w:i/>
          <w:color w:val="000000"/>
        </w:rPr>
        <w:t>esearch</w:t>
      </w:r>
      <w:r w:rsidR="00143684">
        <w:rPr>
          <w:rFonts w:ascii="Helvetica" w:hAnsi="Helvetica" w:cs="Helvetica"/>
          <w:i/>
          <w:color w:val="000000"/>
        </w:rPr>
        <w:t>ed</w:t>
      </w:r>
      <w:r w:rsidR="00143684">
        <w:rPr>
          <w:rFonts w:ascii="Helvetica" w:hAnsi="Helvetica" w:cs="Helvetica"/>
          <w:i/>
          <w:color w:val="000000"/>
        </w:rPr>
        <w:t xml:space="preserve"> different Log/Data sources</w:t>
      </w:r>
      <w:r w:rsidR="00143684">
        <w:rPr>
          <w:rFonts w:ascii="Helvetica" w:hAnsi="Helvetica" w:cs="Helvetica"/>
          <w:i/>
          <w:color w:val="000000"/>
        </w:rPr>
        <w:t xml:space="preserve"> and </w:t>
      </w:r>
      <w:r w:rsidR="003D7F16">
        <w:rPr>
          <w:rFonts w:ascii="Helvetica" w:hAnsi="Helvetica" w:cs="Helvetica"/>
          <w:i/>
          <w:color w:val="000000"/>
        </w:rPr>
        <w:t>finalized down to three</w:t>
      </w:r>
      <w:r w:rsidR="00143684">
        <w:rPr>
          <w:rFonts w:ascii="Helvetica" w:hAnsi="Helvetica" w:cs="Helvetica"/>
          <w:i/>
          <w:color w:val="000000"/>
        </w:rPr>
        <w:t xml:space="preserve"> algorithm</w:t>
      </w:r>
      <w:r w:rsidR="003D7F16">
        <w:rPr>
          <w:rFonts w:ascii="Helvetica" w:hAnsi="Helvetica" w:cs="Helvetica"/>
          <w:i/>
          <w:color w:val="000000"/>
        </w:rPr>
        <w:t>s</w:t>
      </w:r>
      <w:r w:rsidR="00143684">
        <w:rPr>
          <w:rFonts w:ascii="Helvetica" w:hAnsi="Helvetica" w:cs="Helvetica"/>
          <w:i/>
          <w:color w:val="000000"/>
        </w:rPr>
        <w:t xml:space="preserve"> we wanted to go with. Started our next sprint (Sprint 3).</w:t>
      </w:r>
    </w:p>
    <w:p w14:paraId="18E354BE" w14:textId="77777777" w:rsidR="00CE428E" w:rsidRDefault="00CE428E" w:rsidP="007854B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436CD1F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90EEB09" w14:textId="648C93FB" w:rsidR="007B5C57" w:rsidRDefault="007D4E1B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Start working on project workflow – Everybody – Week </w:t>
      </w:r>
      <w:r w:rsidR="00143684">
        <w:rPr>
          <w:rFonts w:ascii="Helvetica" w:hAnsi="Helvetica" w:cs="Helvetica"/>
          <w:i/>
          <w:color w:val="000000"/>
        </w:rPr>
        <w:t>10</w:t>
      </w:r>
    </w:p>
    <w:p w14:paraId="0015FD59" w14:textId="17FFC260" w:rsidR="003D7F16" w:rsidRPr="007B5C57" w:rsidRDefault="003D7F16" w:rsidP="007B5C57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Pick an algorithm we’re going to start with </w:t>
      </w:r>
      <w:r>
        <w:rPr>
          <w:rFonts w:ascii="Helvetica" w:hAnsi="Helvetica" w:cs="Helvetica"/>
          <w:i/>
          <w:color w:val="000000"/>
        </w:rPr>
        <w:t>–</w:t>
      </w:r>
      <w:r>
        <w:rPr>
          <w:rFonts w:ascii="Helvetica" w:hAnsi="Helvetica" w:cs="Helvetica"/>
          <w:i/>
          <w:color w:val="000000"/>
        </w:rPr>
        <w:t xml:space="preserve"> Everybody </w:t>
      </w:r>
      <w:r>
        <w:rPr>
          <w:rFonts w:ascii="Helvetica" w:hAnsi="Helvetica" w:cs="Helvetica"/>
          <w:i/>
          <w:color w:val="000000"/>
        </w:rPr>
        <w:t>–</w:t>
      </w:r>
      <w:r>
        <w:rPr>
          <w:rFonts w:ascii="Helvetica" w:hAnsi="Helvetica" w:cs="Helvetica"/>
          <w:i/>
          <w:color w:val="000000"/>
        </w:rPr>
        <w:t xml:space="preserve"> Week 9</w:t>
      </w:r>
    </w:p>
    <w:p w14:paraId="6A825B8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008FFC0" w14:textId="571DE251" w:rsidR="008F4D0B" w:rsidRDefault="00110679" w:rsidP="00270BBA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30802CF5" w14:textId="7E6AF13B" w:rsidR="000316E7" w:rsidRPr="00270BBA" w:rsidRDefault="00143684" w:rsidP="000316E7">
      <w:pPr>
        <w:pStyle w:val="NormalWeb"/>
        <w:numPr>
          <w:ilvl w:val="1"/>
          <w:numId w:val="1"/>
        </w:numPr>
        <w:tabs>
          <w:tab w:val="left" w:pos="360"/>
        </w:tabs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Pushed back on starting the project workflow to this next sprint.</w:t>
      </w:r>
    </w:p>
    <w:sectPr w:rsidR="000316E7" w:rsidRPr="00270BBA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9073B" w14:textId="77777777" w:rsidR="00F27DCB" w:rsidRDefault="00F27DCB" w:rsidP="00110679">
      <w:pPr>
        <w:spacing w:after="0" w:line="240" w:lineRule="auto"/>
      </w:pPr>
      <w:r>
        <w:separator/>
      </w:r>
    </w:p>
  </w:endnote>
  <w:endnote w:type="continuationSeparator" w:id="0">
    <w:p w14:paraId="29FCEE9D" w14:textId="77777777" w:rsidR="00F27DCB" w:rsidRDefault="00F27DCB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E476B" w14:textId="77777777" w:rsidR="00F27DCB" w:rsidRDefault="00F27DCB" w:rsidP="00110679">
      <w:pPr>
        <w:spacing w:after="0" w:line="240" w:lineRule="auto"/>
      </w:pPr>
      <w:r>
        <w:separator/>
      </w:r>
    </w:p>
  </w:footnote>
  <w:footnote w:type="continuationSeparator" w:id="0">
    <w:p w14:paraId="0784767C" w14:textId="77777777" w:rsidR="00F27DCB" w:rsidRDefault="00F27DCB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FCA8" w14:textId="4A2CB591" w:rsidR="00110679" w:rsidRDefault="008F4D0B" w:rsidP="00110679">
    <w:pPr>
      <w:pStyle w:val="Header"/>
      <w:jc w:val="center"/>
      <w:rPr>
        <w:b/>
        <w:sz w:val="32"/>
        <w:szCs w:val="32"/>
      </w:rPr>
    </w:pPr>
    <w:proofErr w:type="spellStart"/>
    <w:proofErr w:type="gramStart"/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</w:t>
    </w:r>
    <w:proofErr w:type="spellEnd"/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</w:t>
    </w:r>
    <w:r w:rsidR="00172A2E">
      <w:rPr>
        <w:b/>
        <w:sz w:val="32"/>
        <w:szCs w:val="32"/>
      </w:rPr>
      <w:t>CS 22-319 Machine Learning Tool for Identifying Anomalies in Application Logs</w:t>
    </w:r>
    <w:r w:rsidR="00110679" w:rsidRPr="00110679">
      <w:rPr>
        <w:b/>
        <w:sz w:val="32"/>
        <w:szCs w:val="32"/>
      </w:rPr>
      <w:t xml:space="preserve"> </w:t>
    </w:r>
  </w:p>
  <w:p w14:paraId="3982AD9F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54B7883" w14:textId="1E67EF05" w:rsidR="00110679" w:rsidRPr="008F4D0B" w:rsidRDefault="00172A2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</w:t>
    </w:r>
    <w:r w:rsidR="004F7102">
      <w:rPr>
        <w:i/>
        <w:sz w:val="24"/>
        <w:szCs w:val="24"/>
      </w:rPr>
      <w:t>8</w:t>
    </w:r>
  </w:p>
  <w:p w14:paraId="1B5B2BE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F8AFE" wp14:editId="3E64304E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0A7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E"/>
    <w:rsid w:val="000316E7"/>
    <w:rsid w:val="001062DD"/>
    <w:rsid w:val="00110679"/>
    <w:rsid w:val="00143684"/>
    <w:rsid w:val="00172A2E"/>
    <w:rsid w:val="001A2BB2"/>
    <w:rsid w:val="001A577E"/>
    <w:rsid w:val="00270BBA"/>
    <w:rsid w:val="002A7A77"/>
    <w:rsid w:val="00351B60"/>
    <w:rsid w:val="003B226F"/>
    <w:rsid w:val="003C3C8F"/>
    <w:rsid w:val="003D7F16"/>
    <w:rsid w:val="004D374B"/>
    <w:rsid w:val="004D513E"/>
    <w:rsid w:val="004F7102"/>
    <w:rsid w:val="00671386"/>
    <w:rsid w:val="00704E96"/>
    <w:rsid w:val="00715DE9"/>
    <w:rsid w:val="0073299F"/>
    <w:rsid w:val="007854B8"/>
    <w:rsid w:val="007B5C57"/>
    <w:rsid w:val="007D4E1B"/>
    <w:rsid w:val="00814AEF"/>
    <w:rsid w:val="00863DDF"/>
    <w:rsid w:val="008F4D0B"/>
    <w:rsid w:val="009724C2"/>
    <w:rsid w:val="00A051D7"/>
    <w:rsid w:val="00A8292D"/>
    <w:rsid w:val="00AD3211"/>
    <w:rsid w:val="00B5389F"/>
    <w:rsid w:val="00C17343"/>
    <w:rsid w:val="00C82ACA"/>
    <w:rsid w:val="00CD1F18"/>
    <w:rsid w:val="00CE428E"/>
    <w:rsid w:val="00DD2248"/>
    <w:rsid w:val="00EF4FCA"/>
    <w:rsid w:val="00F15F74"/>
    <w:rsid w:val="00F27DCB"/>
    <w:rsid w:val="00F3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60193"/>
  <w15:chartTrackingRefBased/>
  <w15:docId w15:val="{4611D1AE-AD7C-1B4E-BA14-549C7DA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7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sunvold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40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coolsamhawaii@yahoo.com</cp:lastModifiedBy>
  <cp:revision>14</cp:revision>
  <dcterms:created xsi:type="dcterms:W3CDTF">2021-09-10T16:03:00Z</dcterms:created>
  <dcterms:modified xsi:type="dcterms:W3CDTF">2021-10-15T15:36:00Z</dcterms:modified>
</cp:coreProperties>
</file>