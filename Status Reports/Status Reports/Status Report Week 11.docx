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E0CAE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073971CE" w14:textId="5530EC5A" w:rsidR="008F4D0B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Sean </w:t>
      </w:r>
      <w:proofErr w:type="spellStart"/>
      <w:r>
        <w:rPr>
          <w:rFonts w:ascii="Helvetica" w:hAnsi="Helvetica" w:cs="Helvetica"/>
          <w:i/>
          <w:color w:val="000000"/>
        </w:rPr>
        <w:t>Stitzer</w:t>
      </w:r>
      <w:proofErr w:type="spellEnd"/>
    </w:p>
    <w:p w14:paraId="50E8281D" w14:textId="26F4F4D4" w:rsidR="00172A2E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Dylan Pierce</w:t>
      </w:r>
    </w:p>
    <w:p w14:paraId="1E614089" w14:textId="4636D050" w:rsidR="00172A2E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Adrienne </w:t>
      </w:r>
      <w:proofErr w:type="spellStart"/>
      <w:r>
        <w:rPr>
          <w:rFonts w:ascii="Helvetica" w:hAnsi="Helvetica" w:cs="Helvetica"/>
          <w:i/>
          <w:color w:val="000000"/>
        </w:rPr>
        <w:t>Hembrick</w:t>
      </w:r>
      <w:proofErr w:type="spellEnd"/>
    </w:p>
    <w:p w14:paraId="69BFAB8D" w14:textId="24C02126" w:rsidR="00172A2E" w:rsidRPr="00172A2E" w:rsidRDefault="00172A2E" w:rsidP="00172A2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Sam Sunvold</w:t>
      </w:r>
    </w:p>
    <w:p w14:paraId="41CF9E30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54F473AC" w14:textId="389394F1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Accomplishments for the week </w:t>
      </w:r>
      <w:r w:rsidR="00172A2E">
        <w:rPr>
          <w:rFonts w:ascii="Helvetica" w:hAnsi="Helvetica" w:cs="Helvetica"/>
          <w:color w:val="000000"/>
        </w:rPr>
        <w:t>–</w:t>
      </w:r>
      <w:r>
        <w:rPr>
          <w:rFonts w:ascii="Helvetica" w:hAnsi="Helvetica" w:cs="Helvetica"/>
          <w:color w:val="000000"/>
        </w:rPr>
        <w:t xml:space="preserve"> </w:t>
      </w:r>
      <w:r w:rsidR="00172A2E">
        <w:rPr>
          <w:rFonts w:ascii="Helvetica" w:hAnsi="Helvetica" w:cs="Helvetica"/>
          <w:color w:val="000000"/>
        </w:rPr>
        <w:t>Everyone Contributed</w:t>
      </w:r>
    </w:p>
    <w:p w14:paraId="1281F07A" w14:textId="700129E3" w:rsidR="00CE428E" w:rsidRDefault="008F4D0B" w:rsidP="00172A2E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>Accomplishment</w:t>
      </w:r>
      <w:r w:rsidR="006645E2">
        <w:rPr>
          <w:rFonts w:ascii="Helvetica" w:hAnsi="Helvetica" w:cs="Helvetica"/>
          <w:i/>
          <w:color w:val="000000"/>
        </w:rPr>
        <w:t>s</w:t>
      </w:r>
      <w:r w:rsidRPr="008F4D0B">
        <w:rPr>
          <w:rFonts w:ascii="Helvetica" w:hAnsi="Helvetica" w:cs="Helvetica"/>
          <w:i/>
          <w:color w:val="000000"/>
        </w:rPr>
        <w:t xml:space="preserve"> –</w:t>
      </w:r>
      <w:r w:rsidR="00172A2E">
        <w:rPr>
          <w:rFonts w:ascii="Helvetica" w:hAnsi="Helvetica" w:cs="Helvetica"/>
          <w:i/>
          <w:color w:val="000000"/>
        </w:rPr>
        <w:t xml:space="preserve"> </w:t>
      </w:r>
      <w:r w:rsidR="00FC528D">
        <w:rPr>
          <w:rFonts w:ascii="Helvetica" w:hAnsi="Helvetica" w:cs="Helvetica"/>
          <w:i/>
          <w:color w:val="000000"/>
        </w:rPr>
        <w:t>Sam worked on the Kafka research. Dylan tokenized and cleaned the data and put it in a format where it can be analyzed and trained on. He also researched Isolation Forests and found a package we can use. Adrienne started to investigate auto encoder data.</w:t>
      </w:r>
    </w:p>
    <w:p w14:paraId="18E354BE" w14:textId="77777777" w:rsidR="00CE428E" w:rsidRDefault="00CE428E" w:rsidP="007854B8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6436CD1F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190EEB09" w14:textId="1BDE6F09" w:rsidR="007B5C57" w:rsidRDefault="00004661" w:rsidP="007B5C57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Research Kafka</w:t>
      </w:r>
      <w:r w:rsidR="007D4E1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Sam</w:t>
      </w:r>
      <w:r w:rsidR="007D4E1B">
        <w:rPr>
          <w:rFonts w:ascii="Helvetica" w:hAnsi="Helvetica" w:cs="Helvetica"/>
          <w:i/>
          <w:color w:val="000000"/>
        </w:rPr>
        <w:t xml:space="preserve"> – Week </w:t>
      </w:r>
      <w:r w:rsidR="00143684">
        <w:rPr>
          <w:rFonts w:ascii="Helvetica" w:hAnsi="Helvetica" w:cs="Helvetica"/>
          <w:i/>
          <w:color w:val="000000"/>
        </w:rPr>
        <w:t>1</w:t>
      </w:r>
      <w:r w:rsidR="00225582">
        <w:rPr>
          <w:rFonts w:ascii="Helvetica" w:hAnsi="Helvetica" w:cs="Helvetica"/>
          <w:i/>
          <w:color w:val="000000"/>
        </w:rPr>
        <w:t>2</w:t>
      </w:r>
    </w:p>
    <w:p w14:paraId="0015FD59" w14:textId="2C7747FA" w:rsidR="003D7F16" w:rsidRDefault="00225582" w:rsidP="007B5C57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Pick an</w:t>
      </w:r>
      <w:r w:rsidR="008714B3">
        <w:rPr>
          <w:rFonts w:ascii="Helvetica" w:hAnsi="Helvetica" w:cs="Helvetica"/>
          <w:i/>
          <w:color w:val="000000"/>
        </w:rPr>
        <w:t xml:space="preserve"> auto encoder</w:t>
      </w:r>
      <w:r w:rsidR="003D7F16">
        <w:rPr>
          <w:rFonts w:ascii="Helvetica" w:hAnsi="Helvetica" w:cs="Helvetica"/>
          <w:i/>
          <w:color w:val="000000"/>
        </w:rPr>
        <w:t xml:space="preserve"> – </w:t>
      </w:r>
      <w:r w:rsidR="008714B3">
        <w:rPr>
          <w:rFonts w:ascii="Helvetica" w:hAnsi="Helvetica" w:cs="Helvetica"/>
          <w:i/>
          <w:color w:val="000000"/>
        </w:rPr>
        <w:t>Adrienne</w:t>
      </w:r>
      <w:r w:rsidR="00504FDA">
        <w:rPr>
          <w:rFonts w:ascii="Helvetica" w:hAnsi="Helvetica" w:cs="Helvetica"/>
          <w:i/>
          <w:color w:val="000000"/>
        </w:rPr>
        <w:t xml:space="preserve">, Sean </w:t>
      </w:r>
      <w:r w:rsidR="003D7F16">
        <w:rPr>
          <w:rFonts w:ascii="Helvetica" w:hAnsi="Helvetica" w:cs="Helvetica"/>
          <w:i/>
          <w:color w:val="000000"/>
        </w:rPr>
        <w:t xml:space="preserve">– Week </w:t>
      </w:r>
      <w:r w:rsidR="008714B3">
        <w:rPr>
          <w:rFonts w:ascii="Helvetica" w:hAnsi="Helvetica" w:cs="Helvetica"/>
          <w:i/>
          <w:color w:val="000000"/>
        </w:rPr>
        <w:t>1</w:t>
      </w:r>
      <w:r w:rsidR="00FC528D">
        <w:rPr>
          <w:rFonts w:ascii="Helvetica" w:hAnsi="Helvetica" w:cs="Helvetica"/>
          <w:i/>
          <w:color w:val="000000"/>
        </w:rPr>
        <w:t>2</w:t>
      </w:r>
    </w:p>
    <w:p w14:paraId="290E4DB7" w14:textId="2F58A974" w:rsidR="008714B3" w:rsidRDefault="00504FDA" w:rsidP="007B5C57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Work on tokenization</w:t>
      </w:r>
      <w:r w:rsidR="008714B3">
        <w:rPr>
          <w:rFonts w:ascii="Helvetica" w:hAnsi="Helvetica" w:cs="Helvetica"/>
          <w:i/>
          <w:color w:val="000000"/>
        </w:rPr>
        <w:t xml:space="preserve"> – Dylan – Week 1</w:t>
      </w:r>
      <w:r>
        <w:rPr>
          <w:rFonts w:ascii="Helvetica" w:hAnsi="Helvetica" w:cs="Helvetica"/>
          <w:i/>
          <w:color w:val="000000"/>
        </w:rPr>
        <w:t>2</w:t>
      </w:r>
    </w:p>
    <w:p w14:paraId="77699D74" w14:textId="081963AE" w:rsidR="00504FDA" w:rsidRPr="00504FDA" w:rsidRDefault="00504FDA" w:rsidP="00504FD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Start coding Isolation Forest – Sean, Dylan – Week 12</w:t>
      </w:r>
    </w:p>
    <w:p w14:paraId="6A825B8E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30802CF5" w14:textId="1DC6B4B9" w:rsidR="000316E7" w:rsidRPr="00FC528D" w:rsidRDefault="00110679" w:rsidP="00FC528D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sectPr w:rsidR="000316E7" w:rsidRPr="00FC528D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26F2B" w14:textId="77777777" w:rsidR="001C3FEF" w:rsidRDefault="001C3FEF" w:rsidP="00110679">
      <w:pPr>
        <w:spacing w:after="0" w:line="240" w:lineRule="auto"/>
      </w:pPr>
      <w:r>
        <w:separator/>
      </w:r>
    </w:p>
  </w:endnote>
  <w:endnote w:type="continuationSeparator" w:id="0">
    <w:p w14:paraId="74C6321E" w14:textId="77777777" w:rsidR="001C3FEF" w:rsidRDefault="001C3FEF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532DD" w14:textId="77777777" w:rsidR="001C3FEF" w:rsidRDefault="001C3FEF" w:rsidP="00110679">
      <w:pPr>
        <w:spacing w:after="0" w:line="240" w:lineRule="auto"/>
      </w:pPr>
      <w:r>
        <w:separator/>
      </w:r>
    </w:p>
  </w:footnote>
  <w:footnote w:type="continuationSeparator" w:id="0">
    <w:p w14:paraId="4E948764" w14:textId="77777777" w:rsidR="001C3FEF" w:rsidRDefault="001C3FEF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DFCA8" w14:textId="4A2CB591" w:rsidR="00110679" w:rsidRDefault="008F4D0B" w:rsidP="00110679">
    <w:pPr>
      <w:pStyle w:val="Header"/>
      <w:jc w:val="center"/>
      <w:rPr>
        <w:b/>
        <w:sz w:val="32"/>
        <w:szCs w:val="32"/>
      </w:rPr>
    </w:pPr>
    <w:proofErr w:type="spellStart"/>
    <w:proofErr w:type="gramStart"/>
    <w:r>
      <w:rPr>
        <w:b/>
        <w:sz w:val="32"/>
        <w:szCs w:val="32"/>
      </w:rPr>
      <w:t>CS</w:t>
    </w:r>
    <w:r w:rsidR="00F15F74">
      <w:rPr>
        <w:b/>
        <w:sz w:val="32"/>
        <w:szCs w:val="32"/>
      </w:rPr>
      <w:t>n</w:t>
    </w:r>
    <w:r w:rsidR="00110679" w:rsidRPr="00110679">
      <w:rPr>
        <w:b/>
        <w:sz w:val="32"/>
        <w:szCs w:val="32"/>
      </w:rPr>
      <w:t>nn</w:t>
    </w:r>
    <w:proofErr w:type="spellEnd"/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</w:t>
    </w:r>
    <w:r w:rsidR="00172A2E">
      <w:rPr>
        <w:b/>
        <w:sz w:val="32"/>
        <w:szCs w:val="32"/>
      </w:rPr>
      <w:t>CS 22-319 Machine Learning Tool for Identifying Anomalies in Application Logs</w:t>
    </w:r>
    <w:r w:rsidR="00110679" w:rsidRPr="00110679">
      <w:rPr>
        <w:b/>
        <w:sz w:val="32"/>
        <w:szCs w:val="32"/>
      </w:rPr>
      <w:t xml:space="preserve"> </w:t>
    </w:r>
  </w:p>
  <w:p w14:paraId="3982AD9F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654B7883" w14:textId="4AAAB8DA" w:rsidR="00110679" w:rsidRPr="008F4D0B" w:rsidRDefault="00172A2E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 xml:space="preserve">Week </w:t>
    </w:r>
    <w:r w:rsidR="005F1958">
      <w:rPr>
        <w:i/>
        <w:sz w:val="24"/>
        <w:szCs w:val="24"/>
      </w:rPr>
      <w:t>1</w:t>
    </w:r>
    <w:r w:rsidR="00FC528D">
      <w:rPr>
        <w:i/>
        <w:sz w:val="24"/>
        <w:szCs w:val="24"/>
      </w:rPr>
      <w:t>1</w:t>
    </w:r>
  </w:p>
  <w:p w14:paraId="1B5B2BEF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5F8AFE" wp14:editId="3E64304E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D0A78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&#13;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E"/>
    <w:rsid w:val="00004661"/>
    <w:rsid w:val="000316E7"/>
    <w:rsid w:val="001062DD"/>
    <w:rsid w:val="00110679"/>
    <w:rsid w:val="00143684"/>
    <w:rsid w:val="00172A2E"/>
    <w:rsid w:val="001A2BB2"/>
    <w:rsid w:val="001A577E"/>
    <w:rsid w:val="001C3FEF"/>
    <w:rsid w:val="00225582"/>
    <w:rsid w:val="00270BBA"/>
    <w:rsid w:val="002A7A77"/>
    <w:rsid w:val="00351B60"/>
    <w:rsid w:val="003B226F"/>
    <w:rsid w:val="003C3C8F"/>
    <w:rsid w:val="003D7F16"/>
    <w:rsid w:val="004A3A54"/>
    <w:rsid w:val="004D374B"/>
    <w:rsid w:val="004D513E"/>
    <w:rsid w:val="004F7102"/>
    <w:rsid w:val="00504FDA"/>
    <w:rsid w:val="005F1958"/>
    <w:rsid w:val="006645E2"/>
    <w:rsid w:val="00671386"/>
    <w:rsid w:val="00704E96"/>
    <w:rsid w:val="00715DE9"/>
    <w:rsid w:val="0073299F"/>
    <w:rsid w:val="007854B8"/>
    <w:rsid w:val="007B5C57"/>
    <w:rsid w:val="007D4E1B"/>
    <w:rsid w:val="00814AEF"/>
    <w:rsid w:val="00863DDF"/>
    <w:rsid w:val="008714B3"/>
    <w:rsid w:val="008F4D0B"/>
    <w:rsid w:val="009724C2"/>
    <w:rsid w:val="00A051D7"/>
    <w:rsid w:val="00A26565"/>
    <w:rsid w:val="00A8292D"/>
    <w:rsid w:val="00AD3211"/>
    <w:rsid w:val="00B5389F"/>
    <w:rsid w:val="00C17343"/>
    <w:rsid w:val="00C82ACA"/>
    <w:rsid w:val="00CD1F18"/>
    <w:rsid w:val="00CE428E"/>
    <w:rsid w:val="00DC70BA"/>
    <w:rsid w:val="00DD2248"/>
    <w:rsid w:val="00EF4FCA"/>
    <w:rsid w:val="00F15F74"/>
    <w:rsid w:val="00F27DCB"/>
    <w:rsid w:val="00F362A5"/>
    <w:rsid w:val="00FC528D"/>
    <w:rsid w:val="00FF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60193"/>
  <w15:chartTrackingRefBased/>
  <w15:docId w15:val="{4611D1AE-AD7C-1B4E-BA14-549C7DA7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172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uelsunvold/Downloads/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87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coolsamhawaii@yahoo.com</cp:lastModifiedBy>
  <cp:revision>19</cp:revision>
  <dcterms:created xsi:type="dcterms:W3CDTF">2021-09-10T16:03:00Z</dcterms:created>
  <dcterms:modified xsi:type="dcterms:W3CDTF">2021-11-05T15:08:00Z</dcterms:modified>
</cp:coreProperties>
</file>